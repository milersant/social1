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Default="00D86536" w:rsidP="00C6554A">
      <w:pPr>
        <w:pStyle w:val="Foto"/>
        <w:rPr>
          <w:noProof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43615D4B" wp14:editId="0944EFAD">
            <wp:extent cx="5274310" cy="2965450"/>
            <wp:effectExtent l="0" t="0" r="254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ES"/>
        </w:rPr>
        <w:drawing>
          <wp:inline distT="0" distB="0" distL="0" distR="0" wp14:anchorId="6881FAC7" wp14:editId="11E419D3">
            <wp:extent cx="5274310" cy="2965450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36" w:rsidRPr="009679B1" w:rsidRDefault="00D86536" w:rsidP="00C6554A">
      <w:pPr>
        <w:pStyle w:val="Foto"/>
        <w:rPr>
          <w:noProof/>
        </w:rPr>
      </w:pPr>
    </w:p>
    <w:p w:rsidR="00C6554A" w:rsidRPr="009679B1" w:rsidRDefault="00D86536" w:rsidP="00C6554A">
      <w:pPr>
        <w:pStyle w:val="Puesto"/>
        <w:rPr>
          <w:noProof/>
        </w:rPr>
      </w:pPr>
      <w:r>
        <w:rPr>
          <w:noProof/>
        </w:rPr>
        <w:t>Inicio de la realizacion de la gaceta escolar</w:t>
      </w:r>
    </w:p>
    <w:p w:rsidR="00C6554A" w:rsidRPr="009679B1" w:rsidRDefault="00D86536" w:rsidP="00C6554A">
      <w:pPr>
        <w:pStyle w:val="Subttulo"/>
        <w:rPr>
          <w:noProof/>
        </w:rPr>
      </w:pPr>
      <w:r>
        <w:rPr>
          <w:noProof/>
        </w:rPr>
        <w:t xml:space="preserve">proyecto para poder exentar practicas y servicio social </w:t>
      </w:r>
    </w:p>
    <w:p w:rsidR="00C6554A" w:rsidRPr="009679B1" w:rsidRDefault="00D86536" w:rsidP="00C6554A">
      <w:pPr>
        <w:pStyle w:val="Informacindecontacto"/>
        <w:rPr>
          <w:noProof/>
        </w:rPr>
      </w:pPr>
      <w:r>
        <w:rPr>
          <w:noProof/>
        </w:rPr>
        <w:t>Giovan Jesus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Gaceta escolar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15 de junio del 2020</w:t>
      </w:r>
      <w:r w:rsidR="00C6554A" w:rsidRPr="009679B1">
        <w:rPr>
          <w:noProof/>
          <w:lang w:bidi="es-ES"/>
        </w:rPr>
        <w:br w:type="page"/>
      </w:r>
    </w:p>
    <w:sdt>
      <w:sdtPr>
        <w:rPr>
          <w:noProof/>
        </w:rPr>
        <w:alias w:val="Título 1:"/>
        <w:tag w:val="Título 1:"/>
        <w:id w:val="1549648056"/>
        <w:placeholder>
          <w:docPart w:val="A64F5455C10C4D03B6C941FFD16D4641"/>
        </w:placeholder>
        <w:temporary/>
        <w:showingPlcHdr/>
        <w15:appearance w15:val="hidden"/>
      </w:sdtPr>
      <w:sdtEndPr/>
      <w:sdtContent>
        <w:p w:rsidR="00C6554A" w:rsidRPr="009679B1" w:rsidRDefault="00986062" w:rsidP="00C6554A">
          <w:pPr>
            <w:pStyle w:val="Ttulo1"/>
            <w:rPr>
              <w:noProof/>
            </w:rPr>
          </w:pPr>
          <w:r w:rsidRPr="009679B1">
            <w:rPr>
              <w:noProof/>
              <w:lang w:bidi="es-ES"/>
            </w:rPr>
            <w:t>Título</w:t>
          </w:r>
          <w:r w:rsidR="00C6554A" w:rsidRPr="009679B1">
            <w:rPr>
              <w:noProof/>
              <w:lang w:bidi="es-ES"/>
            </w:rPr>
            <w:t xml:space="preserve"> 1</w:t>
          </w:r>
        </w:p>
      </w:sdtContent>
    </w:sdt>
    <w:sdt>
      <w:sdtPr>
        <w:rPr>
          <w:noProof/>
        </w:rPr>
        <w:alias w:val="Texto de párrafo:"/>
        <w:tag w:val="Texto de párrafo:"/>
        <w:id w:val="-335997730"/>
        <w:placeholder>
          <w:docPart w:val="F05117BD12D845298C42A6A8D11BA5A6"/>
        </w:placeholder>
        <w:temporary/>
        <w:showingPlcHdr/>
        <w15:appearance w15:val="hidden"/>
      </w:sdtPr>
      <w:sdtEndPr/>
      <w:sdtContent>
        <w:p w:rsidR="00C6554A" w:rsidRPr="009679B1" w:rsidRDefault="00C6554A" w:rsidP="00C6554A">
          <w:pPr>
            <w:rPr>
              <w:noProof/>
            </w:rPr>
          </w:pPr>
          <w:r w:rsidRPr="009679B1">
            <w:rPr>
              <w:noProof/>
              <w:lang w:bidi="es-ES"/>
            </w:rPr>
            <w:t>Para reemplazar el texto de marcador de posición de esta página, basta con que lo seleccione todo y empiece a escribir. Pero no empiece todavía.</w:t>
          </w:r>
        </w:p>
        <w:p w:rsidR="00C6554A" w:rsidRPr="009679B1" w:rsidRDefault="00C6554A" w:rsidP="00C6554A">
          <w:pPr>
            <w:rPr>
              <w:noProof/>
            </w:rPr>
          </w:pPr>
          <w:r w:rsidRPr="009679B1">
            <w:rPr>
              <w:noProof/>
              <w:lang w:bidi="es-ES"/>
            </w:rPr>
            <w:t>En primer lugar, échele un vistazo a algunas sugerencias que le ayudarán a agilizar el proceso de dar formato al informe. Le sorprenderá lo fácil que es.</w:t>
          </w:r>
        </w:p>
      </w:sdtContent>
    </w:sdt>
    <w:sdt>
      <w:sdtPr>
        <w:rPr>
          <w:noProof/>
        </w:rPr>
        <w:alias w:val="Escriba el contenido de la lista con viñetas:"/>
        <w:tag w:val="Escriba el contenido de la lista con viñetas:"/>
        <w:id w:val="-784043198"/>
        <w:placeholder>
          <w:docPart w:val="31E0C59B496E4F33B3192D29596EC262"/>
        </w:placeholder>
        <w:temporary/>
        <w:showingPlcHdr/>
        <w15:appearance w15:val="hidden"/>
      </w:sdtPr>
      <w:sdtEndPr/>
      <w:sdtContent>
        <w:p w:rsidR="00C6554A" w:rsidRPr="009679B1" w:rsidRDefault="00C6554A" w:rsidP="00C6554A">
          <w:pPr>
            <w:pStyle w:val="Listaconvietas"/>
            <w:numPr>
              <w:ilvl w:val="0"/>
              <w:numId w:val="1"/>
            </w:numPr>
            <w:rPr>
              <w:noProof/>
            </w:rPr>
          </w:pPr>
          <w:r w:rsidRPr="009679B1">
            <w:rPr>
              <w:noProof/>
              <w:lang w:bidi="es-ES"/>
            </w:rPr>
            <w:t xml:space="preserve">¿Necesita un título? En la galería de estilos de la pestaña Inicio, haga clic en el estilo de título que quiera. </w:t>
          </w:r>
        </w:p>
        <w:p w:rsidR="00C6554A" w:rsidRPr="009679B1" w:rsidRDefault="00C6554A" w:rsidP="00C6554A">
          <w:pPr>
            <w:pStyle w:val="Listaconvietas"/>
            <w:numPr>
              <w:ilvl w:val="0"/>
              <w:numId w:val="1"/>
            </w:numPr>
            <w:rPr>
              <w:noProof/>
            </w:rPr>
          </w:pPr>
          <w:r w:rsidRPr="009679B1">
            <w:rPr>
              <w:noProof/>
              <w:lang w:bidi="es-ES"/>
            </w:rPr>
            <w:t>Puede ver que en la galería también hay otros estilos. Por ejemplo, para una cita, una lista numerada o una lista con viñetas como esta.</w:t>
          </w:r>
        </w:p>
        <w:p w:rsidR="00C6554A" w:rsidRPr="009679B1" w:rsidRDefault="00C6554A" w:rsidP="00C6554A">
          <w:pPr>
            <w:pStyle w:val="Listaconvietas"/>
            <w:numPr>
              <w:ilvl w:val="0"/>
              <w:numId w:val="1"/>
            </w:numPr>
            <w:rPr>
              <w:noProof/>
            </w:rPr>
          </w:pPr>
          <w:r w:rsidRPr="009679B1">
            <w:rPr>
              <w:noProof/>
              <w:lang w:bidi="es-ES"/>
            </w:rPr>
            <w:t>Para obtener los mejores resultados al seleccionar el texto que quiere copiar o editar, no incluya ningún espacio a la izquierda o la derecha de los caracteres de la selección.</w:t>
          </w:r>
        </w:p>
      </w:sdtContent>
    </w:sdt>
    <w:p w:rsidR="00C6554A" w:rsidRPr="009679B1" w:rsidRDefault="00D86536" w:rsidP="00C6554A">
      <w:pPr>
        <w:pStyle w:val="Ttulo2"/>
        <w:rPr>
          <w:noProof/>
        </w:rPr>
      </w:pPr>
      <w:sdt>
        <w:sdtPr>
          <w:rPr>
            <w:noProof/>
          </w:rPr>
          <w:alias w:val="Título 2:"/>
          <w:tag w:val="Título 2:"/>
          <w:id w:val="959536471"/>
          <w:placeholder>
            <w:docPart w:val="DFA19A2B344745C09CDA44819927ED68"/>
          </w:placeholder>
          <w:temporary/>
          <w:showingPlcHdr/>
          <w15:appearance w15:val="hidden"/>
        </w:sdtPr>
        <w:sdtEndPr/>
        <w:sdtContent>
          <w:r w:rsidR="00C6554A" w:rsidRPr="009679B1">
            <w:rPr>
              <w:noProof/>
              <w:lang w:bidi="es-ES"/>
            </w:rPr>
            <w:t>Título 2</w:t>
          </w:r>
        </w:sdtContent>
      </w:sdt>
    </w:p>
    <w:sdt>
      <w:sdtPr>
        <w:rPr>
          <w:noProof/>
        </w:rPr>
        <w:alias w:val="Texto de párrafo:"/>
        <w:tag w:val="Texto de párrafo:"/>
        <w:id w:val="-2013052735"/>
        <w:placeholder>
          <w:docPart w:val="2CE3D9D82FA44FC78B1DEBC2976AC6E4"/>
        </w:placeholder>
        <w:temporary/>
        <w:showingPlcHdr/>
        <w15:appearance w15:val="hidden"/>
      </w:sdtPr>
      <w:sdtEndPr/>
      <w:sdtContent>
        <w:p w:rsidR="00C6554A" w:rsidRPr="009679B1" w:rsidRDefault="00C6554A" w:rsidP="00C6554A">
          <w:pPr>
            <w:rPr>
              <w:noProof/>
            </w:rPr>
          </w:pPr>
          <w:r w:rsidRPr="009679B1">
            <w:rPr>
              <w:noProof/>
              <w:lang w:bidi="es-ES"/>
            </w:rPr>
            <w:t>Tal vez la fotografía de la portada le guste tanto como a nosotros, pero si no es la más indicada para el informe, puede reemplazarla fácilmente por una suya.</w:t>
          </w:r>
        </w:p>
        <w:p w:rsidR="002C74C0" w:rsidRPr="009679B1" w:rsidRDefault="00C6554A">
          <w:pPr>
            <w:rPr>
              <w:noProof/>
            </w:rPr>
          </w:pPr>
          <w:r w:rsidRPr="009679B1">
            <w:rPr>
              <w:noProof/>
              <w:lang w:bidi="es-ES"/>
            </w:rPr>
            <w:t>Basta con que elimine la imagen del marcador de posición. Después, en la pestaña Insertar, haga clic en Imagen para seleccionar una de sus archivos.</w:t>
          </w:r>
        </w:p>
      </w:sdtContent>
    </w:sdt>
    <w:sectPr w:rsidR="002C74C0" w:rsidRPr="009679B1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536" w:rsidRDefault="00D86536" w:rsidP="00C6554A">
      <w:pPr>
        <w:spacing w:before="0" w:after="0" w:line="240" w:lineRule="auto"/>
      </w:pPr>
      <w:r>
        <w:separator/>
      </w:r>
    </w:p>
  </w:endnote>
  <w:endnote w:type="continuationSeparator" w:id="0">
    <w:p w:rsidR="00D86536" w:rsidRDefault="00D8653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D86536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536" w:rsidRDefault="00D86536" w:rsidP="00C6554A">
      <w:pPr>
        <w:spacing w:before="0" w:after="0" w:line="240" w:lineRule="auto"/>
      </w:pPr>
      <w:r>
        <w:separator/>
      </w:r>
    </w:p>
  </w:footnote>
  <w:footnote w:type="continuationSeparator" w:id="0">
    <w:p w:rsidR="00D86536" w:rsidRDefault="00D8653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36"/>
    <w:rsid w:val="002554CD"/>
    <w:rsid w:val="00293B83"/>
    <w:rsid w:val="002B4294"/>
    <w:rsid w:val="00333D0D"/>
    <w:rsid w:val="003D555A"/>
    <w:rsid w:val="004C049F"/>
    <w:rsid w:val="005000E2"/>
    <w:rsid w:val="0051785D"/>
    <w:rsid w:val="006A3CE7"/>
    <w:rsid w:val="0089714F"/>
    <w:rsid w:val="009679B1"/>
    <w:rsid w:val="00986062"/>
    <w:rsid w:val="00C6554A"/>
    <w:rsid w:val="00CB0705"/>
    <w:rsid w:val="00D86536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D86F"/>
  <w15:chartTrackingRefBased/>
  <w15:docId w15:val="{25228D95-C538-45D7-8229-700F7DE6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Puesto">
    <w:name w:val="Title"/>
    <w:basedOn w:val="Normal"/>
    <w:link w:val="Puest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Informe%20de%20estudiante%20con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4F5455C10C4D03B6C941FFD16D4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FA962-838E-4D19-9A9F-77808DE2351A}"/>
      </w:docPartPr>
      <w:docPartBody>
        <w:p w:rsidR="00000000" w:rsidRDefault="00740964">
          <w:pPr>
            <w:pStyle w:val="A64F5455C10C4D03B6C941FFD16D4641"/>
          </w:pPr>
          <w:r w:rsidRPr="009679B1">
            <w:rPr>
              <w:noProof/>
              <w:lang w:bidi="es-ES"/>
            </w:rPr>
            <w:t>Título 1</w:t>
          </w:r>
        </w:p>
      </w:docPartBody>
    </w:docPart>
    <w:docPart>
      <w:docPartPr>
        <w:name w:val="F05117BD12D845298C42A6A8D11BA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7E6B8-25C1-4199-8ADD-532937CEBC95}"/>
      </w:docPartPr>
      <w:docPartBody>
        <w:p w:rsidR="00740964" w:rsidRPr="009679B1" w:rsidRDefault="00740964" w:rsidP="00C6554A">
          <w:pPr>
            <w:rPr>
              <w:noProof/>
            </w:rPr>
          </w:pPr>
          <w:r w:rsidRPr="009679B1">
            <w:rPr>
              <w:noProof/>
              <w:lang w:bidi="es-ES"/>
            </w:rPr>
            <w:t>Para reemplazar el texto de marcador de posición de esta página, basta con que lo seleccione todo y empiece a escribir. Pero no empiece todavía.</w:t>
          </w:r>
        </w:p>
        <w:p w:rsidR="00000000" w:rsidRDefault="00740964">
          <w:pPr>
            <w:pStyle w:val="F05117BD12D845298C42A6A8D11BA5A6"/>
          </w:pPr>
          <w:r w:rsidRPr="009679B1">
            <w:rPr>
              <w:noProof/>
              <w:lang w:bidi="es-ES"/>
            </w:rPr>
            <w:t>En primer lugar, échele un vistazo a algunas sugerencias que le ayudarán a agilizar el proceso de dar formato al informe. Le sorprenderá lo fácil que es.</w:t>
          </w:r>
        </w:p>
      </w:docPartBody>
    </w:docPart>
    <w:docPart>
      <w:docPartPr>
        <w:name w:val="31E0C59B496E4F33B3192D29596EC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BA658-450F-4551-9DCF-6A2C89A8C74C}"/>
      </w:docPartPr>
      <w:docPartBody>
        <w:p w:rsidR="00740964" w:rsidRPr="009679B1" w:rsidRDefault="00740964" w:rsidP="00C6554A">
          <w:pPr>
            <w:pStyle w:val="Listaconvietas"/>
            <w:rPr>
              <w:noProof/>
            </w:rPr>
          </w:pPr>
          <w:r w:rsidRPr="009679B1">
            <w:rPr>
              <w:noProof/>
              <w:lang w:bidi="es-ES"/>
            </w:rPr>
            <w:t xml:space="preserve">¿Necesita un título? En la galería de estilos de la pestaña Inicio, haga clic en el estilo de título que quiera. </w:t>
          </w:r>
        </w:p>
        <w:p w:rsidR="00740964" w:rsidRPr="009679B1" w:rsidRDefault="00740964" w:rsidP="00C6554A">
          <w:pPr>
            <w:pStyle w:val="Listaconvietas"/>
            <w:rPr>
              <w:noProof/>
            </w:rPr>
          </w:pPr>
          <w:r w:rsidRPr="009679B1">
            <w:rPr>
              <w:noProof/>
              <w:lang w:bidi="es-ES"/>
            </w:rPr>
            <w:t>Puede ver que en la galería también hay otros estilos. Por ejemplo, para una cita, una lista numerada o una lista con viñetas como esta.</w:t>
          </w:r>
        </w:p>
        <w:p w:rsidR="00000000" w:rsidRDefault="00740964">
          <w:pPr>
            <w:pStyle w:val="31E0C59B496E4F33B3192D29596EC262"/>
          </w:pPr>
          <w:r w:rsidRPr="009679B1">
            <w:rPr>
              <w:noProof/>
              <w:lang w:bidi="es-ES"/>
            </w:rPr>
            <w:t>Para obtener los mejores resultados al seleccionar el texto que quiere copiar o editar, no incluya ningún espacio a la izquierda o la derecha de los caracteres de la selección.</w:t>
          </w:r>
        </w:p>
      </w:docPartBody>
    </w:docPart>
    <w:docPart>
      <w:docPartPr>
        <w:name w:val="DFA19A2B344745C09CDA44819927E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12CCC-877F-401D-B873-5918B7E8308A}"/>
      </w:docPartPr>
      <w:docPartBody>
        <w:p w:rsidR="00000000" w:rsidRDefault="00740964">
          <w:pPr>
            <w:pStyle w:val="DFA19A2B344745C09CDA44819927ED68"/>
          </w:pPr>
          <w:r w:rsidRPr="009679B1">
            <w:rPr>
              <w:noProof/>
              <w:lang w:bidi="es-ES"/>
            </w:rPr>
            <w:t>Título 2</w:t>
          </w:r>
        </w:p>
      </w:docPartBody>
    </w:docPart>
    <w:docPart>
      <w:docPartPr>
        <w:name w:val="2CE3D9D82FA44FC78B1DEBC2976AC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49F9-EC6B-4819-A77A-2D1E634AC143}"/>
      </w:docPartPr>
      <w:docPartBody>
        <w:p w:rsidR="00740964" w:rsidRPr="009679B1" w:rsidRDefault="00740964" w:rsidP="00C6554A">
          <w:pPr>
            <w:rPr>
              <w:noProof/>
            </w:rPr>
          </w:pPr>
          <w:r w:rsidRPr="009679B1">
            <w:rPr>
              <w:noProof/>
              <w:lang w:bidi="es-ES"/>
            </w:rPr>
            <w:t>Tal vez la fotografía de la portada le guste tanto como a nosotros, pero si no es la más indicada para el informe, puede reemplazarla fácilmente por una suya.</w:t>
          </w:r>
        </w:p>
        <w:p w:rsidR="00000000" w:rsidRDefault="00740964">
          <w:pPr>
            <w:pStyle w:val="2CE3D9D82FA44FC78B1DEBC2976AC6E4"/>
          </w:pPr>
          <w:r w:rsidRPr="009679B1">
            <w:rPr>
              <w:noProof/>
              <w:lang w:bidi="es-ES"/>
            </w:rPr>
            <w:t>Basta con que elimine la imagen del marcador de posición. Después, en la pestaña Insertar, haga clic en Imagen para seleccionar una de sus archivos.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D239B6301C42438BEDA7653C9D8B46">
    <w:name w:val="E7D239B6301C42438BEDA7653C9D8B46"/>
  </w:style>
  <w:style w:type="paragraph" w:customStyle="1" w:styleId="E77718F1944442E5A2EA4990968FA585">
    <w:name w:val="E77718F1944442E5A2EA4990968FA585"/>
  </w:style>
  <w:style w:type="paragraph" w:customStyle="1" w:styleId="F5EE78EAB30C429EBAB7DCED4DBB53CD">
    <w:name w:val="F5EE78EAB30C429EBAB7DCED4DBB53CD"/>
  </w:style>
  <w:style w:type="paragraph" w:customStyle="1" w:styleId="2CF8F49FC1BF4BAD8B45576E1DA009C6">
    <w:name w:val="2CF8F49FC1BF4BAD8B45576E1DA009C6"/>
  </w:style>
  <w:style w:type="paragraph" w:customStyle="1" w:styleId="06D47E3DF5214D1B81021DD6E63BEA70">
    <w:name w:val="06D47E3DF5214D1B81021DD6E63BEA70"/>
  </w:style>
  <w:style w:type="paragraph" w:customStyle="1" w:styleId="A64F5455C10C4D03B6C941FFD16D4641">
    <w:name w:val="A64F5455C10C4D03B6C941FFD16D4641"/>
  </w:style>
  <w:style w:type="paragraph" w:customStyle="1" w:styleId="F05117BD12D845298C42A6A8D11BA5A6">
    <w:name w:val="F05117BD12D845298C42A6A8D11BA5A6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31E0C59B496E4F33B3192D29596EC262">
    <w:name w:val="31E0C59B496E4F33B3192D29596EC262"/>
  </w:style>
  <w:style w:type="paragraph" w:customStyle="1" w:styleId="DFA19A2B344745C09CDA44819927ED68">
    <w:name w:val="DFA19A2B344745C09CDA44819927ED68"/>
  </w:style>
  <w:style w:type="paragraph" w:customStyle="1" w:styleId="2CE3D9D82FA44FC78B1DEBC2976AC6E4">
    <w:name w:val="2CE3D9D82FA44FC78B1DEBC2976AC6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foto.dotx</Template>
  <TotalTime>4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2020-06-16T17:24:00Z</dcterms:created>
  <dcterms:modified xsi:type="dcterms:W3CDTF">2020-06-16T17:28:00Z</dcterms:modified>
</cp:coreProperties>
</file>